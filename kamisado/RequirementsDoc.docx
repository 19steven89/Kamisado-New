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13101972"/>
        <w:docPartObj>
          <w:docPartGallery w:val="Cover Pages"/>
          <w:docPartUnique/>
        </w:docPartObj>
      </w:sdtPr>
      <w:sdtContent>
        <w:p w:rsidR="00017BE3" w:rsidRDefault="00017BE3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06A22" w:rsidRDefault="00806A22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kamisado board game Use case and initial requirements</w:t>
                                    </w:r>
                                  </w:p>
                                </w:sdtContent>
                              </w:sdt>
                              <w:p w:rsidR="00806A22" w:rsidRDefault="00806A2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806A22" w:rsidRDefault="00806A2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Steven Barry &amp; Daniel Kashani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06A22" w:rsidRDefault="00806A22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kamisado board game Use case and initial requirements</w:t>
                              </w:r>
                            </w:p>
                          </w:sdtContent>
                        </w:sdt>
                        <w:p w:rsidR="00806A22" w:rsidRDefault="00806A2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806A22" w:rsidRDefault="00806A2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Steven Barry &amp; Daniel Kashani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806A22" w:rsidRDefault="00806A22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06A22" w:rsidRDefault="00806A22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17BE3" w:rsidRDefault="00017BE3"/>
        <w:p w:rsidR="00017BE3" w:rsidRDefault="00017BE3">
          <w:r>
            <w:br w:type="page"/>
          </w:r>
        </w:p>
        <w:sdt>
          <w:sdtPr>
            <w:id w:val="-155476645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GB"/>
            </w:rPr>
          </w:sdtEndPr>
          <w:sdtContent>
            <w:p w:rsidR="00017BE3" w:rsidRDefault="00017BE3">
              <w:pPr>
                <w:pStyle w:val="TOCHeading"/>
              </w:pPr>
              <w:r>
                <w:t>Contents</w:t>
              </w:r>
            </w:p>
            <w:p w:rsidR="00A53203" w:rsidRDefault="00017BE3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4485142" w:history="1">
                <w:r w:rsidR="00A53203" w:rsidRPr="0017565C">
                  <w:rPr>
                    <w:rStyle w:val="Hyperlink"/>
                    <w:noProof/>
                  </w:rPr>
                  <w:t>1.</w:t>
                </w:r>
                <w:r w:rsidR="00A53203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="00A53203" w:rsidRPr="0017565C">
                  <w:rPr>
                    <w:rStyle w:val="Hyperlink"/>
                    <w:noProof/>
                  </w:rPr>
                  <w:t>Purpose and scope</w:t>
                </w:r>
                <w:r w:rsidR="00A53203">
                  <w:rPr>
                    <w:noProof/>
                    <w:webHidden/>
                  </w:rPr>
                  <w:tab/>
                </w:r>
                <w:r w:rsidR="00A53203">
                  <w:rPr>
                    <w:noProof/>
                    <w:webHidden/>
                  </w:rPr>
                  <w:fldChar w:fldCharType="begin"/>
                </w:r>
                <w:r w:rsidR="00A53203">
                  <w:rPr>
                    <w:noProof/>
                    <w:webHidden/>
                  </w:rPr>
                  <w:instrText xml:space="preserve"> PAGEREF _Toc474485142 \h </w:instrText>
                </w:r>
                <w:r w:rsidR="00A53203">
                  <w:rPr>
                    <w:noProof/>
                    <w:webHidden/>
                  </w:rPr>
                </w:r>
                <w:r w:rsidR="00A53203">
                  <w:rPr>
                    <w:noProof/>
                    <w:webHidden/>
                  </w:rPr>
                  <w:fldChar w:fldCharType="separate"/>
                </w:r>
                <w:r w:rsidR="00A53203">
                  <w:rPr>
                    <w:noProof/>
                    <w:webHidden/>
                  </w:rPr>
                  <w:t>2</w:t>
                </w:r>
                <w:r w:rsidR="00A53203"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43" w:history="1">
                <w:r w:rsidRPr="0017565C">
                  <w:rPr>
                    <w:rStyle w:val="Hyperlink"/>
                    <w:noProof/>
                  </w:rPr>
                  <w:t>1.1</w:t>
                </w:r>
                <w:r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17565C">
                  <w:rPr>
                    <w:rStyle w:val="Hyperlink"/>
                    <w:noProof/>
                  </w:rPr>
                  <w:t>What is the overall scope and goal?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44" w:history="1">
                <w:r w:rsidRPr="0017565C">
                  <w:rPr>
                    <w:rStyle w:val="Hyperlink"/>
                    <w:noProof/>
                  </w:rPr>
                  <w:t>1.2</w:t>
                </w:r>
                <w:r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17565C">
                  <w:rPr>
                    <w:rStyle w:val="Hyperlink"/>
                    <w:noProof/>
                  </w:rPr>
                  <w:t>Stakeholders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45" w:history="1">
                <w:r w:rsidRPr="0017565C">
                  <w:rPr>
                    <w:rStyle w:val="Hyperlink"/>
                    <w:noProof/>
                  </w:rPr>
                  <w:t>1.3 What is in scope, what is out of scope?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46" w:history="1">
                <w:r w:rsidRPr="0017565C">
                  <w:rPr>
                    <w:rStyle w:val="Hyperlink"/>
                    <w:noProof/>
                  </w:rPr>
                  <w:t>2. Terms used / Glossary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47" w:history="1">
                <w:r w:rsidRPr="0017565C">
                  <w:rPr>
                    <w:rStyle w:val="Hyperlink"/>
                    <w:noProof/>
                  </w:rPr>
                  <w:t>3. 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48" w:history="1">
                <w:r w:rsidRPr="0017565C">
                  <w:rPr>
                    <w:rStyle w:val="Hyperlink"/>
                    <w:noProof/>
                  </w:rPr>
                  <w:t>3.1 Primary actors and their general goals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49" w:history="1">
                <w:r w:rsidRPr="0017565C">
                  <w:rPr>
                    <w:rStyle w:val="Hyperlink"/>
                    <w:noProof/>
                  </w:rPr>
                  <w:t>3.2 Business use cases (operations concepts)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50" w:history="1">
                <w:r w:rsidRPr="0017565C">
                  <w:rPr>
                    <w:rStyle w:val="Hyperlink"/>
                    <w:noProof/>
                  </w:rPr>
                  <w:t>3.3 System 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51" w:history="1">
                <w:r w:rsidRPr="0017565C">
                  <w:rPr>
                    <w:rStyle w:val="Hyperlink"/>
                    <w:noProof/>
                  </w:rPr>
                  <w:t>4. Technology to be used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52" w:history="1">
                <w:r w:rsidRPr="0017565C">
                  <w:rPr>
                    <w:rStyle w:val="Hyperlink"/>
                    <w:noProof/>
                  </w:rPr>
                  <w:t>4.1 What technology requirements are there for this system?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53" w:history="1">
                <w:r w:rsidRPr="0017565C">
                  <w:rPr>
                    <w:rStyle w:val="Hyperlink"/>
                    <w:noProof/>
                  </w:rPr>
                  <w:t>4.2 What systems will this system interface with, with what requirements?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54" w:history="1">
                <w:r w:rsidRPr="0017565C">
                  <w:rPr>
                    <w:rStyle w:val="Hyperlink"/>
                    <w:noProof/>
                  </w:rPr>
                  <w:t>5. Other various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55" w:history="1">
                <w:r w:rsidRPr="0017565C">
                  <w:rPr>
                    <w:rStyle w:val="Hyperlink"/>
                    <w:noProof/>
                  </w:rPr>
                  <w:t>5.1 Development process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56" w:history="1">
                <w:r w:rsidRPr="0017565C">
                  <w:rPr>
                    <w:rStyle w:val="Hyperlink"/>
                    <w:noProof/>
                  </w:rPr>
                  <w:t>• Who are the project participants?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57" w:history="1">
                <w:r w:rsidRPr="0017565C">
                  <w:rPr>
                    <w:rStyle w:val="Hyperlink"/>
                    <w:noProof/>
                  </w:rPr>
                  <w:t>• What values will be reflected in the project (simple, soon, fast, or flexible)?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58" w:history="1">
                <w:r w:rsidRPr="0017565C">
                  <w:rPr>
                    <w:rStyle w:val="Hyperlink"/>
                    <w:noProof/>
                  </w:rPr>
                  <w:t>• What feedback or project visibility do the users and sponsors wish?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59" w:history="1">
                <w:r w:rsidRPr="0017565C">
                  <w:rPr>
                    <w:rStyle w:val="Hyperlink"/>
                    <w:noProof/>
                  </w:rPr>
                  <w:t>• What can we buy, what must we build, what is our competition to this system?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60" w:history="1">
                <w:r w:rsidRPr="0017565C">
                  <w:rPr>
                    <w:rStyle w:val="Hyperlink"/>
                    <w:noProof/>
                  </w:rPr>
                  <w:t>• What other process requirements are there (testing, installation, etc.)?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61" w:history="1">
                <w:r w:rsidRPr="0017565C">
                  <w:rPr>
                    <w:rStyle w:val="Hyperlink"/>
                    <w:noProof/>
                  </w:rPr>
                  <w:t>• What dependencies does the project operate under?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62" w:history="1">
                <w:r w:rsidRPr="0017565C">
                  <w:rPr>
                    <w:rStyle w:val="Hyperlink"/>
                    <w:noProof/>
                  </w:rPr>
                  <w:t>5.2 Business rules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63" w:history="1">
                <w:r w:rsidRPr="0017565C">
                  <w:rPr>
                    <w:rStyle w:val="Hyperlink"/>
                    <w:noProof/>
                  </w:rPr>
                  <w:t>5.3 Performance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64" w:history="1">
                <w:r w:rsidRPr="0017565C">
                  <w:rPr>
                    <w:rStyle w:val="Hyperlink"/>
                    <w:noProof/>
                  </w:rPr>
                  <w:t>5.4 Operations, security, documentation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65" w:history="1">
                <w:r w:rsidRPr="0017565C">
                  <w:rPr>
                    <w:rStyle w:val="Hyperlink"/>
                    <w:noProof/>
                  </w:rPr>
                  <w:t>5.5 Use and usability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66" w:history="1">
                <w:r w:rsidRPr="0017565C">
                  <w:rPr>
                    <w:rStyle w:val="Hyperlink"/>
                    <w:noProof/>
                  </w:rPr>
                  <w:t>5.6 Maintenance and portability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67" w:history="1">
                <w:r w:rsidRPr="0017565C">
                  <w:rPr>
                    <w:rStyle w:val="Hyperlink"/>
                    <w:noProof/>
                  </w:rPr>
                  <w:t>5.7 Unresolved or deferred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68" w:history="1">
                <w:r w:rsidRPr="0017565C">
                  <w:rPr>
                    <w:rStyle w:val="Hyperlink"/>
                    <w:noProof/>
                  </w:rPr>
                  <w:t>6. Human backup, legal, political, organizational issues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69" w:history="1">
                <w:r w:rsidRPr="0017565C">
                  <w:rPr>
                    <w:rStyle w:val="Hyperlink"/>
                    <w:noProof/>
                  </w:rPr>
                  <w:t>• What is the human backup to system operation?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70" w:history="1">
                <w:r w:rsidRPr="0017565C">
                  <w:rPr>
                    <w:rStyle w:val="Hyperlink"/>
                    <w:noProof/>
                  </w:rPr>
                  <w:t>• What legal, what political requirements are there?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71" w:history="1">
                <w:r w:rsidRPr="0017565C">
                  <w:rPr>
                    <w:rStyle w:val="Hyperlink"/>
                    <w:noProof/>
                  </w:rPr>
                  <w:t>• What are the human consequences of completing this system?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72" w:history="1">
                <w:r w:rsidRPr="0017565C">
                  <w:rPr>
                    <w:rStyle w:val="Hyperlink"/>
                    <w:noProof/>
                  </w:rPr>
                  <w:t>• What are the training requirements?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203" w:rsidRDefault="00A5320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74485173" w:history="1">
                <w:r w:rsidRPr="0017565C">
                  <w:rPr>
                    <w:rStyle w:val="Hyperlink"/>
                    <w:noProof/>
                  </w:rPr>
                  <w:t>• What assumptions, dependencies are there on the human environment?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_Toc474485173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7BE3" w:rsidRDefault="00017BE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017BE3" w:rsidRDefault="00017BE3"/>
      </w:sdtContent>
    </w:sdt>
    <w:p w:rsidR="00017BE3" w:rsidRDefault="00017BE3" w:rsidP="00017BE3">
      <w:pPr>
        <w:pStyle w:val="Heading1"/>
        <w:numPr>
          <w:ilvl w:val="0"/>
          <w:numId w:val="3"/>
        </w:numPr>
      </w:pPr>
      <w:bookmarkStart w:id="0" w:name="_Toc474485142"/>
      <w:r>
        <w:lastRenderedPageBreak/>
        <w:t>Purpose and scope</w:t>
      </w:r>
      <w:bookmarkEnd w:id="0"/>
      <w:r>
        <w:t xml:space="preserve"> </w:t>
      </w:r>
    </w:p>
    <w:p w:rsidR="00017BE3" w:rsidRDefault="00017BE3" w:rsidP="00B25DE2">
      <w:pPr>
        <w:pStyle w:val="Heading1"/>
        <w:numPr>
          <w:ilvl w:val="1"/>
          <w:numId w:val="3"/>
        </w:numPr>
      </w:pPr>
      <w:bookmarkStart w:id="1" w:name="_Toc474485143"/>
      <w:r>
        <w:t>What is the overall scope and goal?</w:t>
      </w:r>
      <w:bookmarkEnd w:id="1"/>
      <w:r>
        <w:t xml:space="preserve"> </w:t>
      </w:r>
      <w:bookmarkStart w:id="2" w:name="_GoBack"/>
      <w:bookmarkEnd w:id="2"/>
    </w:p>
    <w:p w:rsidR="00B25DE2" w:rsidRDefault="00B25DE2" w:rsidP="00B25DE2">
      <w:pPr>
        <w:pStyle w:val="ListParagraph"/>
        <w:ind w:left="480"/>
      </w:pPr>
      <w:r>
        <w:t xml:space="preserve">The main goal of the overall project is to design and implement a completed Kamisado board game, developed in java for desktop machines. The game should comply with the standard </w:t>
      </w:r>
    </w:p>
    <w:p w:rsidR="00B25DE2" w:rsidRDefault="00B25DE2" w:rsidP="00B25DE2">
      <w:pPr>
        <w:pStyle w:val="ListParagraph"/>
        <w:ind w:left="480"/>
      </w:pPr>
      <w:r>
        <w:t>Rules and also implement a setting of either playing against the AI or a two player mode.</w:t>
      </w:r>
    </w:p>
    <w:p w:rsidR="00B25DE2" w:rsidRDefault="00A53203" w:rsidP="00B25DE2">
      <w:pPr>
        <w:pStyle w:val="Heading1"/>
        <w:numPr>
          <w:ilvl w:val="1"/>
          <w:numId w:val="3"/>
        </w:numPr>
      </w:pPr>
      <w:bookmarkStart w:id="3" w:name="_Toc474485144"/>
      <w:r>
        <w:t>Stakeholders</w:t>
      </w:r>
      <w:bookmarkEnd w:id="3"/>
      <w:r w:rsidR="00B25DE2">
        <w:t xml:space="preserve"> </w:t>
      </w:r>
    </w:p>
    <w:p w:rsidR="00B25DE2" w:rsidRDefault="00B25DE2" w:rsidP="00A53203">
      <w:pPr>
        <w:ind w:left="480"/>
      </w:pPr>
      <w:r>
        <w:t xml:space="preserve">Primary Stakeholders: The users i.e. the game players may be considered to be the stakeholders directly affected by the implementation of the game. </w:t>
      </w:r>
      <w:r w:rsidR="00A53203">
        <w:t>They will have an influence and generate feedback on how satisfactory the game suits their requirements and the overall standard of the program including the graphics and different settings implemented.</w:t>
      </w:r>
    </w:p>
    <w:p w:rsidR="00A53203" w:rsidRDefault="00A53203" w:rsidP="00A53203">
      <w:pPr>
        <w:pStyle w:val="Heading1"/>
      </w:pPr>
      <w:bookmarkStart w:id="4" w:name="_Toc474485145"/>
      <w:r>
        <w:t>1.3 What is in scope, what is out of scope?</w:t>
      </w:r>
      <w:bookmarkEnd w:id="4"/>
    </w:p>
    <w:p w:rsidR="00B25DE2" w:rsidRDefault="00A53203" w:rsidP="00806A22">
      <w:pPr>
        <w:pStyle w:val="ListParagraph"/>
        <w:ind w:left="480"/>
      </w:pPr>
      <w:r>
        <w:t xml:space="preserve">In scope i.e. parts of the project considered to be the main priority and the functionality such as speed mode, easy and difficult level of gameplay. </w:t>
      </w:r>
    </w:p>
    <w:p w:rsidR="00017BE3" w:rsidRDefault="00017BE3" w:rsidP="00017BE3">
      <w:pPr>
        <w:pStyle w:val="Heading1"/>
      </w:pPr>
      <w:bookmarkStart w:id="5" w:name="_Toc474485146"/>
      <w:r>
        <w:t>2. Terms used / Glossary</w:t>
      </w:r>
      <w:bookmarkEnd w:id="5"/>
      <w:r>
        <w:t xml:space="preserve"> </w:t>
      </w:r>
    </w:p>
    <w:p w:rsidR="00017BE3" w:rsidRDefault="00017BE3" w:rsidP="00017BE3">
      <w:pPr>
        <w:pStyle w:val="Heading1"/>
      </w:pPr>
      <w:bookmarkStart w:id="6" w:name="_Toc474485147"/>
      <w:r>
        <w:t>3. Use cases</w:t>
      </w:r>
      <w:bookmarkEnd w:id="6"/>
      <w:r>
        <w:t xml:space="preserve"> </w:t>
      </w:r>
    </w:p>
    <w:p w:rsidR="00017BE3" w:rsidRDefault="00017BE3" w:rsidP="00017BE3">
      <w:pPr>
        <w:pStyle w:val="Heading1"/>
      </w:pPr>
      <w:bookmarkStart w:id="7" w:name="_Toc474485148"/>
      <w:r>
        <w:t>3.1 Primary actors and their general goals</w:t>
      </w:r>
      <w:bookmarkEnd w:id="7"/>
      <w:r>
        <w:t xml:space="preserve"> </w:t>
      </w:r>
    </w:p>
    <w:p w:rsidR="00EC5820" w:rsidRDefault="00EC5820" w:rsidP="00EC5820">
      <w:r>
        <w:t>Player 1: Initiate the gameplay by setting up either one player game vs. the computer (The AI) or by including another player.</w:t>
      </w:r>
    </w:p>
    <w:p w:rsidR="00EC5820" w:rsidRDefault="00EC5820" w:rsidP="00EC5820">
      <w:r>
        <w:t>Player 2: playing the game against player 1 and moving he dragon towers after each move until the game is complete.</w:t>
      </w:r>
    </w:p>
    <w:p w:rsidR="00EC5820" w:rsidRDefault="00EC5820" w:rsidP="00EC5820">
      <w:r>
        <w:t>Artificial intelligence AI – Easy: Will play the game by initiating random moves on the board making it easier for the user to play against.</w:t>
      </w:r>
    </w:p>
    <w:p w:rsidR="00E92617" w:rsidRDefault="00EC5820" w:rsidP="00EC5820">
      <w:r>
        <w:t xml:space="preserve">Artificial intelligence AI </w:t>
      </w:r>
      <w:r w:rsidR="00E92617">
        <w:t>–</w:t>
      </w:r>
      <w:r>
        <w:t xml:space="preserve"> hard</w:t>
      </w:r>
      <w:r w:rsidR="00E92617">
        <w:t>: Will make gameplay moves more difficult for the user to play against and more sophisticated moves of the “Dragon Towers”.</w:t>
      </w:r>
    </w:p>
    <w:p w:rsidR="00E92617" w:rsidRDefault="00E92617" w:rsidP="00E92617">
      <w:pPr>
        <w:pStyle w:val="Heading1"/>
      </w:pPr>
      <w:r>
        <w:t xml:space="preserve">3.2 Business use cases (operations concepts) </w:t>
      </w:r>
    </w:p>
    <w:p w:rsidR="00806A22" w:rsidRDefault="00806A22" w:rsidP="00EC5820">
      <w:r>
        <w:t>Choose whether 2 player or 1 player game</w:t>
      </w:r>
    </w:p>
    <w:p w:rsidR="00806A22" w:rsidRDefault="00806A22" w:rsidP="00EC5820">
      <w:r>
        <w:t>Select Mode of speed vs normal mode</w:t>
      </w:r>
    </w:p>
    <w:p w:rsidR="00E92617" w:rsidRDefault="00E92617" w:rsidP="00EC5820">
      <w:r>
        <w:t>Make choice of who makes first move of Dragon tower</w:t>
      </w:r>
    </w:p>
    <w:p w:rsidR="00E92617" w:rsidRDefault="00E92617" w:rsidP="00EC5820">
      <w:r>
        <w:t>Move Piece diagonally or straight</w:t>
      </w:r>
    </w:p>
    <w:p w:rsidR="00E92617" w:rsidRPr="00EC5820" w:rsidRDefault="00E92617" w:rsidP="00EC5820"/>
    <w:p w:rsidR="00017BE3" w:rsidRDefault="00017BE3" w:rsidP="00017BE3">
      <w:pPr>
        <w:pStyle w:val="Heading1"/>
      </w:pPr>
      <w:bookmarkStart w:id="8" w:name="_Toc474485149"/>
      <w:r>
        <w:t>3.2 Business use cases (operations concepts)</w:t>
      </w:r>
      <w:bookmarkEnd w:id="8"/>
      <w:r>
        <w:t xml:space="preserve"> </w:t>
      </w:r>
    </w:p>
    <w:p w:rsidR="00017BE3" w:rsidRDefault="00017BE3" w:rsidP="00017BE3">
      <w:pPr>
        <w:pStyle w:val="Heading1"/>
      </w:pPr>
      <w:bookmarkStart w:id="9" w:name="_Toc474485150"/>
      <w:r>
        <w:t>3.3 System use cases</w:t>
      </w:r>
      <w:bookmarkEnd w:id="9"/>
      <w:r>
        <w:t xml:space="preserve"> </w:t>
      </w:r>
    </w:p>
    <w:p w:rsidR="00017BE3" w:rsidRDefault="00017BE3" w:rsidP="00017BE3">
      <w:pPr>
        <w:pStyle w:val="Heading1"/>
      </w:pPr>
      <w:bookmarkStart w:id="10" w:name="_Toc474485151"/>
      <w:r>
        <w:t>4. Technology to be used</w:t>
      </w:r>
      <w:bookmarkEnd w:id="10"/>
      <w:r>
        <w:t xml:space="preserve"> </w:t>
      </w:r>
    </w:p>
    <w:p w:rsidR="00017BE3" w:rsidRDefault="00017BE3" w:rsidP="00017BE3">
      <w:pPr>
        <w:pStyle w:val="Heading1"/>
      </w:pPr>
      <w:bookmarkStart w:id="11" w:name="_Toc474485152"/>
      <w:r>
        <w:t>4.1 What technology requirements are there for this system?</w:t>
      </w:r>
      <w:bookmarkEnd w:id="11"/>
      <w:r>
        <w:t xml:space="preserve"> </w:t>
      </w:r>
    </w:p>
    <w:p w:rsidR="00B119DC" w:rsidRDefault="00017BE3" w:rsidP="00017BE3">
      <w:pPr>
        <w:pStyle w:val="Heading1"/>
      </w:pPr>
      <w:bookmarkStart w:id="12" w:name="_Toc474485153"/>
      <w:r>
        <w:t>4.2 What systems will this system interface with, with what requirements?</w:t>
      </w:r>
      <w:bookmarkEnd w:id="12"/>
    </w:p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>
      <w:r>
        <w:t>Daniels part</w:t>
      </w:r>
    </w:p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806A22" w:rsidRDefault="00806A22" w:rsidP="00806A22"/>
    <w:p w:rsidR="00017BE3" w:rsidRDefault="00017BE3" w:rsidP="00017BE3">
      <w:pPr>
        <w:pStyle w:val="Heading1"/>
      </w:pPr>
      <w:bookmarkStart w:id="13" w:name="_Toc474485154"/>
      <w:r>
        <w:t>5. Other various requirements</w:t>
      </w:r>
      <w:bookmarkEnd w:id="13"/>
      <w:r>
        <w:t xml:space="preserve"> </w:t>
      </w:r>
    </w:p>
    <w:p w:rsidR="00017BE3" w:rsidRDefault="00017BE3" w:rsidP="00017BE3">
      <w:pPr>
        <w:pStyle w:val="Heading1"/>
      </w:pPr>
      <w:bookmarkStart w:id="14" w:name="_Toc474485155"/>
      <w:r>
        <w:t>5.1 Development process</w:t>
      </w:r>
      <w:bookmarkEnd w:id="14"/>
      <w:r>
        <w:t xml:space="preserve"> </w:t>
      </w:r>
    </w:p>
    <w:p w:rsidR="00017BE3" w:rsidRDefault="00017BE3" w:rsidP="00017BE3">
      <w:pPr>
        <w:pStyle w:val="Heading1"/>
      </w:pPr>
      <w:bookmarkStart w:id="15" w:name="_Toc474485156"/>
      <w:r>
        <w:t>• Who are the project participants?</w:t>
      </w:r>
      <w:bookmarkEnd w:id="15"/>
      <w:r>
        <w:t xml:space="preserve"> </w:t>
      </w:r>
    </w:p>
    <w:p w:rsidR="00017BE3" w:rsidRDefault="00017BE3" w:rsidP="00017BE3">
      <w:pPr>
        <w:pStyle w:val="Heading1"/>
      </w:pPr>
      <w:bookmarkStart w:id="16" w:name="_Toc474485157"/>
      <w:r>
        <w:t>• What values will be reflected in the project (simple, soon, fast, or flexible)?</w:t>
      </w:r>
      <w:bookmarkEnd w:id="16"/>
      <w:r>
        <w:t xml:space="preserve"> </w:t>
      </w:r>
    </w:p>
    <w:p w:rsidR="00017BE3" w:rsidRDefault="00017BE3" w:rsidP="00017BE3">
      <w:pPr>
        <w:pStyle w:val="Heading1"/>
      </w:pPr>
      <w:bookmarkStart w:id="17" w:name="_Toc474485158"/>
      <w:r>
        <w:t>• What feedback or project visibility do the users and sponsors wish?</w:t>
      </w:r>
      <w:bookmarkEnd w:id="17"/>
      <w:r>
        <w:t xml:space="preserve"> </w:t>
      </w:r>
    </w:p>
    <w:p w:rsidR="00017BE3" w:rsidRDefault="00017BE3" w:rsidP="00017BE3">
      <w:pPr>
        <w:pStyle w:val="Heading1"/>
      </w:pPr>
      <w:bookmarkStart w:id="18" w:name="_Toc474485159"/>
      <w:r>
        <w:t>• What can we buy, what must we build, what is our competition to this system?</w:t>
      </w:r>
      <w:bookmarkEnd w:id="18"/>
      <w:r>
        <w:t xml:space="preserve"> </w:t>
      </w:r>
    </w:p>
    <w:p w:rsidR="00017BE3" w:rsidRDefault="00017BE3" w:rsidP="00017BE3">
      <w:pPr>
        <w:pStyle w:val="Heading1"/>
      </w:pPr>
      <w:bookmarkStart w:id="19" w:name="_Toc474485160"/>
      <w:r>
        <w:lastRenderedPageBreak/>
        <w:t>• What other process requirements are there (testing, installation, etc.)?</w:t>
      </w:r>
      <w:bookmarkEnd w:id="19"/>
      <w:r>
        <w:t xml:space="preserve"> </w:t>
      </w:r>
    </w:p>
    <w:p w:rsidR="00017BE3" w:rsidRDefault="00017BE3" w:rsidP="00017BE3">
      <w:pPr>
        <w:pStyle w:val="Heading1"/>
      </w:pPr>
      <w:bookmarkStart w:id="20" w:name="_Toc474485161"/>
      <w:r>
        <w:t>• What dependencies does the project operate under?</w:t>
      </w:r>
      <w:bookmarkEnd w:id="20"/>
      <w:r>
        <w:t xml:space="preserve"> </w:t>
      </w:r>
    </w:p>
    <w:p w:rsidR="00017BE3" w:rsidRDefault="00017BE3" w:rsidP="00017BE3">
      <w:pPr>
        <w:pStyle w:val="Heading1"/>
      </w:pPr>
    </w:p>
    <w:p w:rsidR="00017BE3" w:rsidRDefault="00017BE3" w:rsidP="00017BE3">
      <w:pPr>
        <w:pStyle w:val="Heading1"/>
      </w:pPr>
      <w:bookmarkStart w:id="21" w:name="_Toc474485162"/>
      <w:r>
        <w:t>5.2 Business rules</w:t>
      </w:r>
      <w:bookmarkEnd w:id="21"/>
    </w:p>
    <w:p w:rsidR="00017BE3" w:rsidRDefault="00017BE3" w:rsidP="00017BE3">
      <w:pPr>
        <w:pStyle w:val="Heading1"/>
      </w:pPr>
      <w:r>
        <w:t xml:space="preserve"> </w:t>
      </w:r>
      <w:bookmarkStart w:id="22" w:name="_Toc474485163"/>
      <w:r>
        <w:t>5.3 Performance</w:t>
      </w:r>
      <w:bookmarkEnd w:id="22"/>
      <w:r>
        <w:t xml:space="preserve"> </w:t>
      </w:r>
    </w:p>
    <w:p w:rsidR="00017BE3" w:rsidRDefault="00017BE3" w:rsidP="00017BE3">
      <w:pPr>
        <w:pStyle w:val="Heading1"/>
      </w:pPr>
      <w:bookmarkStart w:id="23" w:name="_Toc474485164"/>
      <w:r>
        <w:t>5.4 Operations, security, documentation</w:t>
      </w:r>
      <w:bookmarkEnd w:id="23"/>
      <w:r>
        <w:t xml:space="preserve"> </w:t>
      </w:r>
    </w:p>
    <w:p w:rsidR="00017BE3" w:rsidRDefault="00017BE3" w:rsidP="00017BE3">
      <w:pPr>
        <w:pStyle w:val="Heading1"/>
      </w:pPr>
      <w:bookmarkStart w:id="24" w:name="_Toc474485165"/>
      <w:r>
        <w:t>5.5 Use and usability</w:t>
      </w:r>
      <w:bookmarkEnd w:id="24"/>
      <w:r>
        <w:t xml:space="preserve"> </w:t>
      </w:r>
    </w:p>
    <w:p w:rsidR="00017BE3" w:rsidRDefault="00017BE3" w:rsidP="00017BE3">
      <w:pPr>
        <w:pStyle w:val="Heading1"/>
      </w:pPr>
      <w:bookmarkStart w:id="25" w:name="_Toc474485166"/>
      <w:r>
        <w:t>5.6 Maintenance and portability</w:t>
      </w:r>
      <w:bookmarkEnd w:id="25"/>
      <w:r>
        <w:t xml:space="preserve"> </w:t>
      </w:r>
    </w:p>
    <w:p w:rsidR="00017BE3" w:rsidRDefault="00017BE3" w:rsidP="00017BE3">
      <w:pPr>
        <w:pStyle w:val="Heading1"/>
      </w:pPr>
      <w:bookmarkStart w:id="26" w:name="_Toc474485167"/>
      <w:r>
        <w:t>5.7 Unresolved or deferred</w:t>
      </w:r>
      <w:bookmarkEnd w:id="26"/>
    </w:p>
    <w:p w:rsidR="00017BE3" w:rsidRDefault="00017BE3" w:rsidP="00017BE3">
      <w:pPr>
        <w:pStyle w:val="Heading1"/>
      </w:pPr>
      <w:bookmarkStart w:id="27" w:name="_Toc474485168"/>
      <w:r>
        <w:t>6. Human backup, legal, political, organizational issues</w:t>
      </w:r>
      <w:bookmarkEnd w:id="27"/>
      <w:r>
        <w:t xml:space="preserve"> </w:t>
      </w:r>
    </w:p>
    <w:p w:rsidR="00017BE3" w:rsidRDefault="00017BE3" w:rsidP="00017BE3">
      <w:pPr>
        <w:pStyle w:val="Heading1"/>
      </w:pPr>
      <w:bookmarkStart w:id="28" w:name="_Toc474485169"/>
      <w:r>
        <w:t>• What is the human backup to system operation?</w:t>
      </w:r>
      <w:bookmarkEnd w:id="28"/>
      <w:r>
        <w:t xml:space="preserve"> </w:t>
      </w:r>
    </w:p>
    <w:p w:rsidR="00017BE3" w:rsidRDefault="00017BE3" w:rsidP="00017BE3">
      <w:pPr>
        <w:pStyle w:val="Heading1"/>
      </w:pPr>
      <w:bookmarkStart w:id="29" w:name="_Toc474485170"/>
      <w:r>
        <w:t>• What legal, what political requirements are there?</w:t>
      </w:r>
      <w:bookmarkEnd w:id="29"/>
      <w:r>
        <w:t xml:space="preserve"> </w:t>
      </w:r>
    </w:p>
    <w:p w:rsidR="00017BE3" w:rsidRDefault="00017BE3" w:rsidP="00017BE3">
      <w:pPr>
        <w:pStyle w:val="Heading1"/>
      </w:pPr>
      <w:bookmarkStart w:id="30" w:name="_Toc474485171"/>
      <w:r>
        <w:t>• What are the human consequences of completing this system?</w:t>
      </w:r>
      <w:bookmarkEnd w:id="30"/>
      <w:r>
        <w:t xml:space="preserve"> </w:t>
      </w:r>
    </w:p>
    <w:p w:rsidR="00017BE3" w:rsidRDefault="00017BE3" w:rsidP="00017BE3">
      <w:pPr>
        <w:pStyle w:val="Heading1"/>
      </w:pPr>
      <w:bookmarkStart w:id="31" w:name="_Toc474485172"/>
      <w:r>
        <w:t>• What are the training requirements?</w:t>
      </w:r>
      <w:bookmarkEnd w:id="31"/>
      <w:r>
        <w:t xml:space="preserve"> </w:t>
      </w:r>
    </w:p>
    <w:p w:rsidR="00017BE3" w:rsidRDefault="00017BE3" w:rsidP="00017BE3">
      <w:pPr>
        <w:pStyle w:val="Heading1"/>
      </w:pPr>
      <w:bookmarkStart w:id="32" w:name="_Toc474485173"/>
      <w:r>
        <w:t>• What assumptions, dependencies are there on the human environment?</w:t>
      </w:r>
      <w:bookmarkEnd w:id="32"/>
    </w:p>
    <w:sectPr w:rsidR="00017BE3" w:rsidSect="00017BE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A22" w:rsidRDefault="00806A22" w:rsidP="00B25DE2">
      <w:pPr>
        <w:spacing w:after="0" w:line="240" w:lineRule="auto"/>
      </w:pPr>
      <w:r>
        <w:separator/>
      </w:r>
    </w:p>
  </w:endnote>
  <w:endnote w:type="continuationSeparator" w:id="0">
    <w:p w:rsidR="00806A22" w:rsidRDefault="00806A22" w:rsidP="00B2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A22" w:rsidRDefault="00806A22" w:rsidP="00B25DE2">
      <w:pPr>
        <w:spacing w:after="0" w:line="240" w:lineRule="auto"/>
      </w:pPr>
      <w:r>
        <w:separator/>
      </w:r>
    </w:p>
  </w:footnote>
  <w:footnote w:type="continuationSeparator" w:id="0">
    <w:p w:rsidR="00806A22" w:rsidRDefault="00806A22" w:rsidP="00B25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22070"/>
    <w:multiLevelType w:val="multilevel"/>
    <w:tmpl w:val="DADE2D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DA0196D"/>
    <w:multiLevelType w:val="hybridMultilevel"/>
    <w:tmpl w:val="5C8E22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C3597"/>
    <w:multiLevelType w:val="multilevel"/>
    <w:tmpl w:val="43C68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E3"/>
    <w:rsid w:val="00017BE3"/>
    <w:rsid w:val="000D70D3"/>
    <w:rsid w:val="001974C9"/>
    <w:rsid w:val="00806A22"/>
    <w:rsid w:val="00A53203"/>
    <w:rsid w:val="00B119DC"/>
    <w:rsid w:val="00B25DE2"/>
    <w:rsid w:val="00E316DC"/>
    <w:rsid w:val="00E92617"/>
    <w:rsid w:val="00EC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0186"/>
  <w15:chartTrackingRefBased/>
  <w15:docId w15:val="{31459372-EE8C-402C-B6CD-1EFFD38E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7BE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17BE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BE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17BE3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017B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7BE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7B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7B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5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DE2"/>
  </w:style>
  <w:style w:type="paragraph" w:styleId="Footer">
    <w:name w:val="footer"/>
    <w:basedOn w:val="Normal"/>
    <w:link w:val="FooterChar"/>
    <w:uiPriority w:val="99"/>
    <w:unhideWhenUsed/>
    <w:rsid w:val="00B25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Steven Barry &amp; Daniel Kashani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5590C3-4B76-47A1-A101-75BAF0CB3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39F4BA2E.dotm</Template>
  <TotalTime>0</TotalTime>
  <Pages>7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kamisado board game Use case and initial requirements</vt:lpstr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kamisado board game Use case and initial requirements</dc:title>
  <dc:subject/>
  <dc:creator>Windows User</dc:creator>
  <cp:keywords/>
  <dc:description/>
  <cp:lastModifiedBy>Windows User</cp:lastModifiedBy>
  <cp:revision>2</cp:revision>
  <dcterms:created xsi:type="dcterms:W3CDTF">2017-02-10T10:58:00Z</dcterms:created>
  <dcterms:modified xsi:type="dcterms:W3CDTF">2017-02-10T10:58:00Z</dcterms:modified>
</cp:coreProperties>
</file>